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Virtual 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Virtual 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Virtual DOM 这个概念相信大部分人都不会陌生，它产生的前提是浏览器中的 DOM 是很“昂贵"的，为了更直观的感受，我们可以简单的把一个简单的 div 元素的属性都打印出来，如图所示：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&lt;img src="../assets/dom.png"&gt;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可以看到，真正的 DOM 元素是非常庞大的，因为浏览器的标准就把 DOM 设计的非常复杂。当我们频繁的去做 DOM 更新，会产生一定的性能问题。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而 Virtual DOM 就是用一个原生的 JS 对象去描述一个 DOM 节点，所以它比创建一个 DOM 的代价要小很多。在 Vue.js 中，Virtual DOM 是用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VNode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这么一个 Class 去描述，它是定义在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src/core/vdom/vnode.js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default class VNode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tag: string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data: VNodeData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children: ?Array&lt;VNode&gt;;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text: string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elm: Node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ns: string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context: Component | void; // rendered in this component's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key: string | number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componentOptions: VNodeComponentOptions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componentInstance: Component | void; // component instance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parent: VNode | void; // component placeholder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strictly internal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raw: boolean; // contains raw HTML? (server only)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isStatic: boolean; // hoisted static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isRootInsert: boolean; // necessary for enter transition check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isComment: boolean; // empty comment placeholder?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isCloned: boolean; // is a cloned node?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isOnce: boolean; // is a v-once node?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asyncFactory: Function | void; // async component factory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asyncMeta: Object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isAsyncPlaceholder: boolean;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ssrContext: Object | void;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fnContext: Component | void; // real context vm for functional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fnOptions: ?ComponentOptions; // for SSR caching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fnScopeId: ?string; // functional scope id support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constructor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tag?: string,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data?: VNodeData,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children?: ?Array&lt;VNode&gt;,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text?: string,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elm?: Node,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context?: Component,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componentOptions?: VNodeComponentOptions,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asyncFactory?: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this.tag = tag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this.data = 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this.children = 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this.text = 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this.elm = elm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this.ns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this.context =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this.fnContext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this.fnOptions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this.fnScopeId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this.key = data &amp;&amp; data.key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this.componentOptions = componentOptions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this.componentInstance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this.parent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this.raw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this.isStatic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this.isRootInsert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this.isComment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this.isCloned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this.isOnce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this.asyncFactory = asyncFactory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this.asyncMeta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this.isAsyncPlaceholder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DEPRECATED: alias for componentInstance for backwards compat.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next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get child (): Component | void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this.componentInstance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可以看到 Vue.js 中的 Virtual DOM 的定义还是略微复杂一些的，因为它这里包含了很多 Vue.js 的特性。这里千万不要被这些茫茫多的属性吓到，实际上 Vue.js 中 Virtual DOM 是借鉴了一个开源库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"https://github.com/snabbdom/snabbdom" \t "https://coding.imooc.com/lesson/_blank"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snabbdom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的实现，然后加入了一些 Vue.js 特色的东西。我建议大家如果想深入了解 Vue.js 的 Virtual DOM 前不妨先阅读这个库的源码，因为它更加简单和纯粹。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其实 VNode 是对真实 DOM 的一种抽象描述，它的核心定义无非就几个关键属性，标签名、数据、子节点、键值等，其它属性都是都是用来扩展 VNode 的灵活性以及实现一些特殊 feature 的。由于 VNode 只是用来映射到真实 DOM 的渲染，不需要包含操作 DOM 的方法，因此它是非常轻量和简单的。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Virtual DOM 除了它的数据结构的定义，映射到真实的 DOM 实际上要经历 VNode 的 create、diff、patch 等过程。那么在 Vue.js 中，VNode 的 create 是通过之前提到的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方法创建的，我们接下来分析这部分的实现。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F1674"/>
    <w:rsid w:val="464A788E"/>
    <w:rsid w:val="517F16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2018-06-07T09:01:00Z</dcterms:created>
  <dc:creator>sam_zq</dc:creator>
  <cp:lastModifiedBy>sam_zq</cp:lastModifiedBy>
  <dcterms:modified xsi:type="dcterms:W3CDTF">2018-06-07T09:02:42Z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